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24CB" w14:textId="77777777" w:rsidR="00096CF4" w:rsidRPr="001726BF" w:rsidRDefault="00CB7598" w:rsidP="00096CF4">
      <w:pPr>
        <w:jc w:val="center"/>
        <w:rPr>
          <w:rFonts w:ascii="Verdana" w:hAnsi="Verdana"/>
          <w:b/>
          <w:szCs w:val="24"/>
        </w:rPr>
      </w:pPr>
      <w:r w:rsidRPr="001726BF">
        <w:rPr>
          <w:rFonts w:ascii="Verdana" w:hAnsi="Verdana"/>
          <w:b/>
          <w:szCs w:val="24"/>
        </w:rPr>
        <w:t>ACCOMPLISHMENT AND CONSULTATION FORM</w:t>
      </w:r>
    </w:p>
    <w:p w14:paraId="471B65F3" w14:textId="77777777" w:rsidR="00096CF4" w:rsidRPr="001726BF" w:rsidRDefault="00096CF4" w:rsidP="00096CF4">
      <w:pPr>
        <w:jc w:val="center"/>
        <w:rPr>
          <w:rFonts w:ascii="Verdana" w:hAnsi="Verdana"/>
          <w:b/>
          <w:szCs w:val="24"/>
        </w:rPr>
      </w:pPr>
    </w:p>
    <w:p w14:paraId="0122EBD4" w14:textId="0383A344" w:rsidR="00096CF4" w:rsidRPr="001726BF" w:rsidRDefault="0052736F" w:rsidP="001726BF">
      <w:pPr>
        <w:jc w:val="both"/>
        <w:rPr>
          <w:rFonts w:ascii="Verdana" w:hAnsi="Verdana"/>
          <w:b/>
          <w:sz w:val="20"/>
          <w:szCs w:val="24"/>
        </w:rPr>
      </w:pPr>
      <w:r w:rsidRPr="001726BF">
        <w:rPr>
          <w:rFonts w:ascii="Verdana" w:hAnsi="Verdana"/>
          <w:sz w:val="20"/>
          <w:szCs w:val="24"/>
        </w:rPr>
        <w:t xml:space="preserve">INSTRUCTION: </w:t>
      </w:r>
      <w:r w:rsidR="00096CF4" w:rsidRPr="001726BF">
        <w:rPr>
          <w:rFonts w:ascii="Verdana" w:hAnsi="Verdana"/>
          <w:sz w:val="20"/>
          <w:szCs w:val="24"/>
        </w:rPr>
        <w:t>List all the activities</w:t>
      </w:r>
      <w:r w:rsidRPr="001726BF">
        <w:rPr>
          <w:rFonts w:ascii="Verdana" w:hAnsi="Verdana"/>
          <w:sz w:val="20"/>
          <w:szCs w:val="24"/>
        </w:rPr>
        <w:t xml:space="preserve">, </w:t>
      </w:r>
      <w:r w:rsidR="00096CF4" w:rsidRPr="001726BF">
        <w:rPr>
          <w:rFonts w:ascii="Verdana" w:hAnsi="Verdana"/>
          <w:sz w:val="20"/>
          <w:szCs w:val="24"/>
        </w:rPr>
        <w:t>improvements</w:t>
      </w:r>
      <w:r w:rsidRPr="001726BF">
        <w:rPr>
          <w:rFonts w:ascii="Verdana" w:hAnsi="Verdana"/>
          <w:sz w:val="20"/>
          <w:szCs w:val="24"/>
        </w:rPr>
        <w:t xml:space="preserve"> or accomplishments </w:t>
      </w:r>
      <w:r w:rsidR="00096CF4" w:rsidRPr="001726BF">
        <w:rPr>
          <w:rFonts w:ascii="Verdana" w:hAnsi="Verdana"/>
          <w:sz w:val="20"/>
          <w:szCs w:val="24"/>
        </w:rPr>
        <w:t xml:space="preserve">that has been made in your </w:t>
      </w:r>
      <w:r w:rsidR="009308F7">
        <w:rPr>
          <w:rFonts w:ascii="Verdana" w:hAnsi="Verdana"/>
          <w:sz w:val="20"/>
          <w:szCs w:val="24"/>
        </w:rPr>
        <w:t>Capstone Project</w:t>
      </w:r>
      <w:r w:rsidR="00096CF4" w:rsidRPr="001726BF">
        <w:rPr>
          <w:rFonts w:ascii="Verdana" w:hAnsi="Verdana"/>
          <w:sz w:val="20"/>
          <w:szCs w:val="24"/>
        </w:rPr>
        <w:t xml:space="preserve"> Documentation and System/Prototype. This form may be reproduced as you go along with your </w:t>
      </w:r>
      <w:r w:rsidR="009308F7">
        <w:rPr>
          <w:rFonts w:ascii="Verdana" w:hAnsi="Verdana"/>
          <w:sz w:val="20"/>
          <w:szCs w:val="24"/>
        </w:rPr>
        <w:t>Capstone Project</w:t>
      </w:r>
      <w:r w:rsidR="00096CF4" w:rsidRPr="001726BF">
        <w:rPr>
          <w:rFonts w:ascii="Verdana" w:hAnsi="Verdana"/>
          <w:sz w:val="20"/>
          <w:szCs w:val="24"/>
        </w:rPr>
        <w:t xml:space="preserve">. This form should be submitted to your </w:t>
      </w:r>
      <w:r w:rsidR="009308F7">
        <w:rPr>
          <w:rFonts w:ascii="Verdana" w:hAnsi="Verdana"/>
          <w:sz w:val="20"/>
          <w:szCs w:val="24"/>
        </w:rPr>
        <w:t>Capstone Project</w:t>
      </w:r>
      <w:r w:rsidR="00096CF4" w:rsidRPr="001726BF">
        <w:rPr>
          <w:rFonts w:ascii="Verdana" w:hAnsi="Verdana"/>
          <w:sz w:val="20"/>
          <w:szCs w:val="24"/>
        </w:rPr>
        <w:t xml:space="preserve"> Adviser every week</w:t>
      </w:r>
      <w:r w:rsidR="00770744" w:rsidRPr="001726BF">
        <w:rPr>
          <w:rFonts w:ascii="Verdana" w:hAnsi="Verdana"/>
          <w:sz w:val="20"/>
          <w:szCs w:val="24"/>
        </w:rPr>
        <w:t xml:space="preserve">. </w:t>
      </w:r>
    </w:p>
    <w:p w14:paraId="33BDE19C" w14:textId="77777777" w:rsidR="00CB7598" w:rsidRPr="001726BF" w:rsidRDefault="00CB7598" w:rsidP="00096CF4">
      <w:pPr>
        <w:rPr>
          <w:rFonts w:ascii="Verdana" w:hAnsi="Verdana"/>
          <w:szCs w:val="24"/>
        </w:rPr>
      </w:pPr>
    </w:p>
    <w:p w14:paraId="1684DCFE" w14:textId="2340EE6D" w:rsidR="00096CF4" w:rsidRPr="001726BF" w:rsidRDefault="009308F7" w:rsidP="00096CF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Capstone Project</w:t>
      </w:r>
      <w:r w:rsidR="00CB7598" w:rsidRPr="001726BF">
        <w:rPr>
          <w:rFonts w:ascii="Verdana" w:hAnsi="Verdana"/>
          <w:sz w:val="20"/>
        </w:rPr>
        <w:t xml:space="preserve"> Title:</w:t>
      </w:r>
    </w:p>
    <w:p w14:paraId="021EA78C" w14:textId="77777777" w:rsidR="00CB7598" w:rsidRPr="001726BF" w:rsidRDefault="00CB7598" w:rsidP="00096CF4">
      <w:pPr>
        <w:rPr>
          <w:rFonts w:ascii="Verdana" w:hAnsi="Verdana"/>
          <w:sz w:val="20"/>
        </w:rPr>
      </w:pPr>
      <w:r w:rsidRPr="001726BF">
        <w:rPr>
          <w:rFonts w:ascii="Verdana" w:hAnsi="Verdana"/>
          <w:sz w:val="20"/>
        </w:rPr>
        <w:t>Week Number</w:t>
      </w:r>
      <w:r w:rsidR="00096CF4" w:rsidRPr="001726BF">
        <w:rPr>
          <w:rFonts w:ascii="Verdana" w:hAnsi="Verdana"/>
          <w:sz w:val="20"/>
        </w:rPr>
        <w:t>: _________</w:t>
      </w:r>
    </w:p>
    <w:tbl>
      <w:tblPr>
        <w:tblpPr w:leftFromText="180" w:rightFromText="180" w:vertAnchor="text" w:horzAnchor="margin" w:tblpY="164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82"/>
      </w:tblGrid>
      <w:tr w:rsidR="00096CF4" w:rsidRPr="001726BF" w14:paraId="7D72A6C4" w14:textId="77777777" w:rsidTr="005E78D1">
        <w:trPr>
          <w:trHeight w:val="638"/>
        </w:trPr>
        <w:tc>
          <w:tcPr>
            <w:tcW w:w="4673" w:type="dxa"/>
            <w:shd w:val="clear" w:color="auto" w:fill="767171" w:themeFill="background2" w:themeFillShade="80"/>
            <w:vAlign w:val="center"/>
          </w:tcPr>
          <w:p w14:paraId="6D0E6895" w14:textId="77777777" w:rsidR="00CB7598" w:rsidRPr="00C90323" w:rsidRDefault="00CB7598" w:rsidP="005027E0">
            <w:pPr>
              <w:jc w:val="center"/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ACTIVITY/ </w:t>
            </w:r>
          </w:p>
          <w:p w14:paraId="5CCEFF99" w14:textId="77777777" w:rsidR="00096CF4" w:rsidRPr="00C90323" w:rsidRDefault="00096CF4" w:rsidP="005027E0">
            <w:pPr>
              <w:jc w:val="center"/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ACCOMPLISHMENT</w:t>
            </w:r>
          </w:p>
        </w:tc>
        <w:tc>
          <w:tcPr>
            <w:tcW w:w="4682" w:type="dxa"/>
            <w:shd w:val="clear" w:color="auto" w:fill="767171" w:themeFill="background2" w:themeFillShade="80"/>
            <w:vAlign w:val="center"/>
          </w:tcPr>
          <w:p w14:paraId="0C307344" w14:textId="77777777" w:rsidR="00096CF4" w:rsidRPr="00C90323" w:rsidRDefault="00096CF4" w:rsidP="005027E0">
            <w:pPr>
              <w:jc w:val="center"/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REMARKS/ COMMENTS/ SUGGESTIONS/ </w:t>
            </w:r>
          </w:p>
          <w:p w14:paraId="39C2B3A5" w14:textId="77777777" w:rsidR="00096CF4" w:rsidRPr="00C90323" w:rsidRDefault="00096CF4" w:rsidP="005027E0">
            <w:pPr>
              <w:jc w:val="center"/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DELIVERABLES and DUE DATE</w:t>
            </w:r>
          </w:p>
        </w:tc>
      </w:tr>
      <w:tr w:rsidR="00096CF4" w:rsidRPr="001726BF" w14:paraId="54E661B0" w14:textId="77777777" w:rsidTr="005E78D1">
        <w:trPr>
          <w:trHeight w:val="6716"/>
        </w:trPr>
        <w:tc>
          <w:tcPr>
            <w:tcW w:w="4673" w:type="dxa"/>
            <w:shd w:val="clear" w:color="auto" w:fill="auto"/>
          </w:tcPr>
          <w:p w14:paraId="3274A7A3" w14:textId="77777777" w:rsidR="00096CF4" w:rsidRPr="001726BF" w:rsidRDefault="00096CF4" w:rsidP="005027E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682" w:type="dxa"/>
            <w:shd w:val="clear" w:color="auto" w:fill="auto"/>
          </w:tcPr>
          <w:p w14:paraId="404FEA90" w14:textId="77777777" w:rsidR="00096CF4" w:rsidRPr="001726BF" w:rsidRDefault="00096CF4" w:rsidP="005027E0">
            <w:pPr>
              <w:jc w:val="both"/>
              <w:rPr>
                <w:rFonts w:ascii="Verdana" w:hAnsi="Verdana"/>
                <w:szCs w:val="24"/>
              </w:rPr>
            </w:pPr>
          </w:p>
        </w:tc>
      </w:tr>
      <w:tr w:rsidR="005027E0" w:rsidRPr="001726BF" w14:paraId="3D7ADC0A" w14:textId="7659C8BC" w:rsidTr="005E78D1">
        <w:trPr>
          <w:trHeight w:val="1103"/>
        </w:trPr>
        <w:tc>
          <w:tcPr>
            <w:tcW w:w="4673" w:type="dxa"/>
            <w:shd w:val="clear" w:color="auto" w:fill="auto"/>
          </w:tcPr>
          <w:p w14:paraId="253E92CD" w14:textId="7EFD381E" w:rsidR="005027E0" w:rsidRPr="00C90323" w:rsidRDefault="005027E0" w:rsidP="005027E0"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bCs/>
                <w:sz w:val="19"/>
                <w:szCs w:val="19"/>
              </w:rPr>
              <w:t>Prepared by:</w:t>
            </w:r>
          </w:p>
          <w:p w14:paraId="535ED035" w14:textId="77777777" w:rsidR="005027E0" w:rsidRPr="00C90323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268B5392" w14:textId="1C9A02AD" w:rsidR="005027E0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Name of Group Member</w:t>
            </w:r>
            <w:r w:rsidR="00117881">
              <w:rPr>
                <w:rFonts w:ascii="Verdana" w:hAnsi="Verdana"/>
                <w:sz w:val="19"/>
                <w:szCs w:val="19"/>
              </w:rPr>
              <w:t>/Date</w:t>
            </w:r>
          </w:p>
          <w:p w14:paraId="2616FFD5" w14:textId="77777777" w:rsidR="005027E0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68B33165" w14:textId="3E452872" w:rsidR="005027E0" w:rsidRPr="00C90323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Name of Group Member</w:t>
            </w:r>
            <w:r w:rsidR="00117881">
              <w:rPr>
                <w:rFonts w:ascii="Verdana" w:hAnsi="Verdana"/>
                <w:sz w:val="19"/>
                <w:szCs w:val="19"/>
              </w:rPr>
              <w:t>/Date</w:t>
            </w:r>
          </w:p>
        </w:tc>
        <w:tc>
          <w:tcPr>
            <w:tcW w:w="4682" w:type="dxa"/>
            <w:shd w:val="clear" w:color="auto" w:fill="auto"/>
          </w:tcPr>
          <w:p w14:paraId="780AA693" w14:textId="77777777" w:rsidR="005027E0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1E7EE7C1" w14:textId="77777777" w:rsidR="005027E0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28A0B889" w14:textId="112BB8C1" w:rsidR="005027E0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Name of Group Member</w:t>
            </w:r>
            <w:r w:rsidR="00117881">
              <w:rPr>
                <w:rFonts w:ascii="Verdana" w:hAnsi="Verdana"/>
                <w:sz w:val="19"/>
                <w:szCs w:val="19"/>
              </w:rPr>
              <w:t>/Date</w:t>
            </w:r>
          </w:p>
          <w:p w14:paraId="3CCA945A" w14:textId="77777777" w:rsidR="005027E0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6D76C5BC" w14:textId="14EE579A" w:rsidR="005027E0" w:rsidRPr="00C90323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Name of Group Member</w:t>
            </w:r>
            <w:r w:rsidR="00117881">
              <w:rPr>
                <w:rFonts w:ascii="Verdana" w:hAnsi="Verdana"/>
                <w:sz w:val="19"/>
                <w:szCs w:val="19"/>
              </w:rPr>
              <w:t>/Date</w:t>
            </w:r>
          </w:p>
        </w:tc>
      </w:tr>
      <w:tr w:rsidR="0052736F" w:rsidRPr="001726BF" w14:paraId="5805625B" w14:textId="77777777" w:rsidTr="005E78D1">
        <w:trPr>
          <w:trHeight w:val="1503"/>
        </w:trPr>
        <w:tc>
          <w:tcPr>
            <w:tcW w:w="4673" w:type="dxa"/>
            <w:shd w:val="clear" w:color="auto" w:fill="auto"/>
          </w:tcPr>
          <w:p w14:paraId="2D583823" w14:textId="77777777" w:rsidR="0052736F" w:rsidRPr="00C90323" w:rsidRDefault="0052736F" w:rsidP="005027E0"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bCs/>
                <w:sz w:val="19"/>
                <w:szCs w:val="19"/>
              </w:rPr>
              <w:t>Checked by:</w:t>
            </w:r>
          </w:p>
          <w:p w14:paraId="2C6E5BA7" w14:textId="77777777" w:rsidR="0052736F" w:rsidRPr="00C90323" w:rsidRDefault="0052736F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20BECD58" w14:textId="77777777" w:rsidR="0052736F" w:rsidRPr="00C90323" w:rsidRDefault="0052736F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52D85ADF" w14:textId="78CA3236" w:rsidR="0052736F" w:rsidRPr="00C90323" w:rsidRDefault="00687CC2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of Thesis Adviser"/>
                  </w:textInput>
                </w:ffData>
              </w:fldChar>
            </w:r>
            <w:bookmarkStart w:id="0" w:name="Text2"/>
            <w:r>
              <w:rPr>
                <w:rFonts w:ascii="Verdana" w:hAnsi="Verdana"/>
                <w:sz w:val="19"/>
                <w:szCs w:val="19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fldChar w:fldCharType="separate"/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Name of </w:t>
            </w:r>
            <w:r w:rsidR="009308F7">
              <w:rPr>
                <w:rFonts w:ascii="Verdana" w:hAnsi="Verdana"/>
                <w:noProof/>
                <w:sz w:val="19"/>
                <w:szCs w:val="19"/>
              </w:rPr>
              <w:t>Capstone Project</w:t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 Adviser</w:t>
            </w:r>
            <w:r>
              <w:rPr>
                <w:rFonts w:ascii="Verdana" w:hAnsi="Verdana"/>
                <w:sz w:val="19"/>
                <w:szCs w:val="19"/>
              </w:rPr>
              <w:fldChar w:fldCharType="end"/>
            </w:r>
            <w:bookmarkEnd w:id="0"/>
          </w:p>
          <w:p w14:paraId="5122F5CD" w14:textId="56F23CE9" w:rsidR="0052736F" w:rsidRPr="00C90323" w:rsidRDefault="009308F7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Capstone Project</w:t>
            </w:r>
            <w:r w:rsidR="0052736F" w:rsidRPr="00C90323">
              <w:rPr>
                <w:rFonts w:ascii="Verdana" w:hAnsi="Verdana"/>
                <w:sz w:val="19"/>
                <w:szCs w:val="19"/>
              </w:rPr>
              <w:t xml:space="preserve"> Adviser</w:t>
            </w:r>
          </w:p>
          <w:p w14:paraId="453C9CAD" w14:textId="77777777" w:rsidR="0052736F" w:rsidRPr="00C90323" w:rsidRDefault="0052736F" w:rsidP="005027E0">
            <w:pPr>
              <w:rPr>
                <w:rFonts w:ascii="Verdana" w:hAnsi="Verdana"/>
                <w:sz w:val="19"/>
                <w:szCs w:val="19"/>
              </w:rPr>
            </w:pPr>
            <w:r w:rsidRPr="00C90323">
              <w:rPr>
                <w:rFonts w:ascii="Verdana" w:hAnsi="Verdana"/>
                <w:sz w:val="19"/>
                <w:szCs w:val="19"/>
              </w:rPr>
              <w:t xml:space="preserve">Date Signed: </w:t>
            </w:r>
            <w:r w:rsidRPr="00C90323">
              <w:rPr>
                <w:rFonts w:ascii="Verdana" w:hAnsi="Verdana"/>
                <w:sz w:val="19"/>
                <w:szCs w:val="19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mm/dd/yyyy"/>
                  </w:textInput>
                </w:ffData>
              </w:fldChar>
            </w:r>
            <w:r w:rsidRPr="00C90323">
              <w:rPr>
                <w:rFonts w:ascii="Verdana" w:hAnsi="Verdana"/>
                <w:sz w:val="19"/>
                <w:szCs w:val="19"/>
              </w:rPr>
              <w:instrText xml:space="preserve"> FORMTEXT </w:instrText>
            </w:r>
            <w:r w:rsidRPr="00C90323">
              <w:rPr>
                <w:rFonts w:ascii="Verdana" w:hAnsi="Verdana"/>
                <w:sz w:val="19"/>
                <w:szCs w:val="19"/>
              </w:rPr>
            </w:r>
            <w:r w:rsidRPr="00C90323">
              <w:rPr>
                <w:rFonts w:ascii="Verdana" w:hAnsi="Verdana"/>
                <w:sz w:val="19"/>
                <w:szCs w:val="19"/>
              </w:rPr>
              <w:fldChar w:fldCharType="separate"/>
            </w:r>
            <w:r w:rsidRPr="00C90323">
              <w:rPr>
                <w:rFonts w:ascii="Verdana" w:hAnsi="Verdana"/>
                <w:noProof/>
                <w:sz w:val="19"/>
                <w:szCs w:val="19"/>
              </w:rPr>
              <w:t>mm/dd/yyyy</w:t>
            </w:r>
            <w:r w:rsidRPr="00C90323">
              <w:rPr>
                <w:rFonts w:ascii="Verdana" w:hAnsi="Verdana"/>
                <w:sz w:val="19"/>
                <w:szCs w:val="19"/>
              </w:rPr>
              <w:fldChar w:fldCharType="end"/>
            </w:r>
          </w:p>
        </w:tc>
        <w:tc>
          <w:tcPr>
            <w:tcW w:w="4682" w:type="dxa"/>
            <w:shd w:val="clear" w:color="auto" w:fill="auto"/>
          </w:tcPr>
          <w:p w14:paraId="41538592" w14:textId="77777777" w:rsidR="0052736F" w:rsidRPr="00C90323" w:rsidRDefault="0052736F" w:rsidP="005027E0">
            <w:pPr>
              <w:rPr>
                <w:rFonts w:ascii="Verdana" w:hAnsi="Verdana"/>
                <w:b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sz w:val="19"/>
                <w:szCs w:val="19"/>
              </w:rPr>
              <w:t>Noted by:</w:t>
            </w:r>
          </w:p>
          <w:p w14:paraId="3C37FB05" w14:textId="77777777" w:rsidR="0052736F" w:rsidRPr="00C90323" w:rsidRDefault="0052736F" w:rsidP="005027E0">
            <w:pPr>
              <w:rPr>
                <w:rFonts w:ascii="Verdana" w:hAnsi="Verdana"/>
                <w:b/>
                <w:sz w:val="19"/>
                <w:szCs w:val="19"/>
              </w:rPr>
            </w:pPr>
          </w:p>
          <w:p w14:paraId="4AA5C582" w14:textId="77777777" w:rsidR="0052736F" w:rsidRPr="00C90323" w:rsidRDefault="0052736F" w:rsidP="005027E0">
            <w:pPr>
              <w:rPr>
                <w:rFonts w:ascii="Verdana" w:hAnsi="Verdana"/>
                <w:b/>
                <w:sz w:val="19"/>
                <w:szCs w:val="19"/>
              </w:rPr>
            </w:pPr>
          </w:p>
          <w:p w14:paraId="5496EC22" w14:textId="73F73538" w:rsidR="0052736F" w:rsidRPr="00C90323" w:rsidRDefault="00687CC2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Name of Thesis Coordinator"/>
                  </w:textInput>
                </w:ffData>
              </w:fldChar>
            </w:r>
            <w:bookmarkStart w:id="1" w:name="Text3"/>
            <w:r>
              <w:rPr>
                <w:rFonts w:ascii="Verdana" w:hAnsi="Verdana"/>
                <w:sz w:val="19"/>
                <w:szCs w:val="19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fldChar w:fldCharType="separate"/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Name of </w:t>
            </w:r>
            <w:r w:rsidR="009308F7">
              <w:rPr>
                <w:rFonts w:ascii="Verdana" w:hAnsi="Verdana"/>
                <w:noProof/>
                <w:sz w:val="19"/>
                <w:szCs w:val="19"/>
              </w:rPr>
              <w:t>Capstone Project</w:t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 Coordinator</w:t>
            </w:r>
            <w:r>
              <w:rPr>
                <w:rFonts w:ascii="Verdana" w:hAnsi="Verdana"/>
                <w:sz w:val="19"/>
                <w:szCs w:val="19"/>
              </w:rPr>
              <w:fldChar w:fldCharType="end"/>
            </w:r>
            <w:bookmarkEnd w:id="1"/>
          </w:p>
          <w:p w14:paraId="3CEDC15F" w14:textId="4D9D8EDD" w:rsidR="0052736F" w:rsidRPr="00C90323" w:rsidRDefault="009308F7" w:rsidP="005027E0">
            <w:pPr>
              <w:rPr>
                <w:rFonts w:ascii="Verdana" w:hAnsi="Verdana"/>
                <w:b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Capstone Project</w:t>
            </w:r>
            <w:r w:rsidR="003A4D7D" w:rsidRPr="00C90323">
              <w:rPr>
                <w:rFonts w:ascii="Verdana" w:hAnsi="Verdana"/>
                <w:sz w:val="19"/>
                <w:szCs w:val="19"/>
              </w:rPr>
              <w:t xml:space="preserve"> </w:t>
            </w:r>
            <w:r w:rsidR="0052736F" w:rsidRPr="00C90323">
              <w:rPr>
                <w:rFonts w:ascii="Verdana" w:hAnsi="Verdana"/>
                <w:sz w:val="19"/>
                <w:szCs w:val="19"/>
              </w:rPr>
              <w:t>Coordinator</w:t>
            </w:r>
          </w:p>
          <w:p w14:paraId="08203E5E" w14:textId="77777777" w:rsidR="0052736F" w:rsidRPr="00C90323" w:rsidRDefault="0052736F" w:rsidP="005027E0">
            <w:pPr>
              <w:rPr>
                <w:rFonts w:ascii="Verdana" w:hAnsi="Verdana"/>
                <w:sz w:val="19"/>
                <w:szCs w:val="19"/>
              </w:rPr>
            </w:pPr>
            <w:r w:rsidRPr="00C90323">
              <w:rPr>
                <w:rFonts w:ascii="Verdana" w:hAnsi="Verdana"/>
                <w:sz w:val="19"/>
                <w:szCs w:val="19"/>
              </w:rPr>
              <w:t xml:space="preserve">Date Signed: </w:t>
            </w:r>
            <w:r w:rsidRPr="00C90323">
              <w:rPr>
                <w:rFonts w:ascii="Verdana" w:hAnsi="Verdana"/>
                <w:sz w:val="19"/>
                <w:szCs w:val="19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mm/dd/yyyy"/>
                  </w:textInput>
                </w:ffData>
              </w:fldChar>
            </w:r>
            <w:bookmarkStart w:id="2" w:name="Text4"/>
            <w:r w:rsidRPr="00C90323">
              <w:rPr>
                <w:rFonts w:ascii="Verdana" w:hAnsi="Verdana"/>
                <w:sz w:val="19"/>
                <w:szCs w:val="19"/>
              </w:rPr>
              <w:instrText xml:space="preserve"> FORMTEXT </w:instrText>
            </w:r>
            <w:r w:rsidRPr="00C90323">
              <w:rPr>
                <w:rFonts w:ascii="Verdana" w:hAnsi="Verdana"/>
                <w:sz w:val="19"/>
                <w:szCs w:val="19"/>
              </w:rPr>
            </w:r>
            <w:r w:rsidRPr="00C90323">
              <w:rPr>
                <w:rFonts w:ascii="Verdana" w:hAnsi="Verdana"/>
                <w:sz w:val="19"/>
                <w:szCs w:val="19"/>
              </w:rPr>
              <w:fldChar w:fldCharType="separate"/>
            </w:r>
            <w:r w:rsidRPr="00C90323">
              <w:rPr>
                <w:rFonts w:ascii="Verdana" w:hAnsi="Verdana"/>
                <w:noProof/>
                <w:sz w:val="19"/>
                <w:szCs w:val="19"/>
              </w:rPr>
              <w:t>mm/dd/yyyy</w:t>
            </w:r>
            <w:r w:rsidRPr="00C90323">
              <w:rPr>
                <w:rFonts w:ascii="Verdana" w:hAnsi="Verdana"/>
                <w:sz w:val="19"/>
                <w:szCs w:val="19"/>
              </w:rPr>
              <w:fldChar w:fldCharType="end"/>
            </w:r>
            <w:bookmarkEnd w:id="2"/>
          </w:p>
        </w:tc>
      </w:tr>
    </w:tbl>
    <w:p w14:paraId="619B1E77" w14:textId="77777777" w:rsidR="00B52F2A" w:rsidRPr="009308F7" w:rsidRDefault="00B52F2A" w:rsidP="00770744">
      <w:pPr>
        <w:rPr>
          <w:rFonts w:ascii="Verdana" w:hAnsi="Verdana"/>
          <w:sz w:val="4"/>
          <w:szCs w:val="4"/>
        </w:rPr>
      </w:pPr>
    </w:p>
    <w:sectPr w:rsidR="00B52F2A" w:rsidRPr="009308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5A25" w14:textId="77777777" w:rsidR="009748ED" w:rsidRDefault="009748ED" w:rsidP="00AE1D15">
      <w:r>
        <w:separator/>
      </w:r>
    </w:p>
  </w:endnote>
  <w:endnote w:type="continuationSeparator" w:id="0">
    <w:p w14:paraId="55CED281" w14:textId="77777777" w:rsidR="009748ED" w:rsidRDefault="009748ED" w:rsidP="00AE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C369" w14:textId="1EB7639E" w:rsidR="00AE1D15" w:rsidRDefault="00AE1D15" w:rsidP="00AE1D15">
    <w:pPr>
      <w:pStyle w:val="Footer"/>
      <w:jc w:val="center"/>
      <w:rPr>
        <w:sz w:val="15"/>
        <w:szCs w:val="15"/>
      </w:rPr>
    </w:pPr>
    <w:r w:rsidRPr="00FC2A55">
      <w:rPr>
        <w:sz w:val="16"/>
      </w:rPr>
      <w:t>.</w:t>
    </w:r>
  </w:p>
  <w:p w14:paraId="01075D1A" w14:textId="77777777" w:rsidR="00AE1D15" w:rsidRPr="00A41754" w:rsidRDefault="00AE1D15" w:rsidP="00AE1D15">
    <w:pPr>
      <w:pStyle w:val="Footer"/>
      <w:jc w:val="center"/>
      <w:rPr>
        <w:color w:val="3333FF"/>
        <w:szCs w:val="16"/>
      </w:rPr>
    </w:pPr>
    <w:r w:rsidRPr="00A41754">
      <w:rPr>
        <w:color w:val="3333FF"/>
        <w:szCs w:val="16"/>
      </w:rPr>
      <w:t>▪ ▪ ▪</w:t>
    </w:r>
  </w:p>
  <w:p w14:paraId="2181BCEC" w14:textId="2E227623" w:rsidR="00AE1D15" w:rsidRPr="00AE1D15" w:rsidRDefault="00AE1D15" w:rsidP="00AE1D15">
    <w:pPr>
      <w:pStyle w:val="Footer"/>
      <w:tabs>
        <w:tab w:val="clear" w:pos="9360"/>
      </w:tabs>
      <w:jc w:val="center"/>
      <w:rPr>
        <w:rFonts w:asciiTheme="minorHAnsi" w:hAnsiTheme="minorHAnsi"/>
        <w:b/>
        <w:bCs/>
        <w:noProof/>
        <w:sz w:val="16"/>
        <w:szCs w:val="16"/>
      </w:rPr>
    </w:pPr>
    <w:r>
      <w:rPr>
        <w:rFonts w:asciiTheme="minorHAnsi" w:hAnsiTheme="minorHAnsi"/>
        <w:b/>
        <w:bCs/>
        <w:noProof/>
        <w:sz w:val="16"/>
        <w:szCs w:val="16"/>
      </w:rPr>
      <w:t>ACCOMPLISHMENT AND CONSULTATION FORM |</w:t>
    </w:r>
    <w:r w:rsidRPr="00C33F56">
      <w:rPr>
        <w:rFonts w:asciiTheme="minorHAnsi" w:hAnsiTheme="minorHAnsi"/>
        <w:sz w:val="16"/>
        <w:szCs w:val="16"/>
      </w:rPr>
      <w:t xml:space="preserve"> PAGE</w:t>
    </w:r>
    <w:r w:rsidRPr="00C33F56">
      <w:rPr>
        <w:rFonts w:asciiTheme="minorHAnsi" w:hAnsiTheme="minorHAnsi"/>
        <w:color w:val="3333FF"/>
        <w:sz w:val="16"/>
        <w:szCs w:val="16"/>
      </w:rPr>
      <w:t xml:space="preserve"> </w:t>
    </w:r>
    <w:sdt>
      <w:sdtPr>
        <w:rPr>
          <w:rFonts w:asciiTheme="minorHAnsi" w:hAnsiTheme="minorHAnsi"/>
          <w:b/>
          <w:bCs/>
          <w:noProof/>
          <w:sz w:val="16"/>
          <w:szCs w:val="16"/>
        </w:rPr>
        <w:id w:val="1388831790"/>
        <w:docPartObj>
          <w:docPartGallery w:val="Page Numbers (Bottom of Page)"/>
          <w:docPartUnique/>
        </w:docPartObj>
      </w:sdtPr>
      <w:sdtContent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begin"/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instrText xml:space="preserve"> Page </w:instrTex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separate"/>
        </w:r>
        <w:r>
          <w:rPr>
            <w:b/>
            <w:bCs/>
            <w:noProof/>
            <w:sz w:val="16"/>
            <w:szCs w:val="16"/>
          </w:rPr>
          <w:t>1</w: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end"/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t xml:space="preserve"> OF </w: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begin"/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instrText xml:space="preserve"> NumPages </w:instrTex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separate"/>
        </w:r>
        <w:r>
          <w:rPr>
            <w:b/>
            <w:bCs/>
            <w:noProof/>
            <w:sz w:val="16"/>
            <w:szCs w:val="16"/>
          </w:rPr>
          <w:t>3</w: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0542" w14:textId="77777777" w:rsidR="009748ED" w:rsidRDefault="009748ED" w:rsidP="00AE1D15">
      <w:r>
        <w:separator/>
      </w:r>
    </w:p>
  </w:footnote>
  <w:footnote w:type="continuationSeparator" w:id="0">
    <w:p w14:paraId="2C69075D" w14:textId="77777777" w:rsidR="009748ED" w:rsidRDefault="009748ED" w:rsidP="00AE1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F"/>
    <w:rsid w:val="00095170"/>
    <w:rsid w:val="00096CF4"/>
    <w:rsid w:val="00117881"/>
    <w:rsid w:val="001672A3"/>
    <w:rsid w:val="001726BF"/>
    <w:rsid w:val="001A50E5"/>
    <w:rsid w:val="00337A9C"/>
    <w:rsid w:val="003A4D7D"/>
    <w:rsid w:val="004013C1"/>
    <w:rsid w:val="004171FD"/>
    <w:rsid w:val="004342F6"/>
    <w:rsid w:val="004755B5"/>
    <w:rsid w:val="005027E0"/>
    <w:rsid w:val="0052736F"/>
    <w:rsid w:val="005E78D1"/>
    <w:rsid w:val="00687CC2"/>
    <w:rsid w:val="00770744"/>
    <w:rsid w:val="0077376D"/>
    <w:rsid w:val="008A3161"/>
    <w:rsid w:val="009308F7"/>
    <w:rsid w:val="009748ED"/>
    <w:rsid w:val="009B79DD"/>
    <w:rsid w:val="00AE1D15"/>
    <w:rsid w:val="00B52F2A"/>
    <w:rsid w:val="00BF3F38"/>
    <w:rsid w:val="00C90323"/>
    <w:rsid w:val="00C966C6"/>
    <w:rsid w:val="00CA08C6"/>
    <w:rsid w:val="00CB7598"/>
    <w:rsid w:val="00CF3536"/>
    <w:rsid w:val="00CF7A9F"/>
    <w:rsid w:val="00DB3DE4"/>
    <w:rsid w:val="00EA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1C6C"/>
  <w15:chartTrackingRefBased/>
  <w15:docId w15:val="{ADE92BB3-4EC6-4EB4-9D1A-6C191FFB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D15"/>
    <w:rPr>
      <w:rFonts w:ascii="Times New Roman" w:eastAsia="Times New Roman" w:hAnsi="Times New Roman" w:cs="Times New Roman"/>
      <w:sz w:val="24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AE1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15"/>
    <w:rPr>
      <w:rFonts w:ascii="Times New Roman" w:eastAsia="Times New Roman" w:hAnsi="Times New Roman" w:cs="Times New Roman"/>
      <w:sz w:val="24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lce\Downloads\THESIS%20AND%20CAPSTONE%20PROJECT%20GUIDELINES\THESIS%20GUIDELINES_OLD\THESIS%20FORMS%20AND%20TEMPLATES\Phase%201%20Methods%20of%20Research%20Forms%20and%20Templates\Thesis%20Phase%201%20Accomplishment%20and%20Consult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98A8-8E06-4CBC-9C84-7B0D08D2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Phase 1 Accomplishment and Consultation Form.dotx</Template>
  <TotalTime>504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Amor Lumelay</dc:creator>
  <cp:keywords/>
  <dc:description/>
  <cp:lastModifiedBy>OIC Church</cp:lastModifiedBy>
  <cp:revision>12</cp:revision>
  <cp:lastPrinted>2023-12-05T01:16:00Z</cp:lastPrinted>
  <dcterms:created xsi:type="dcterms:W3CDTF">2020-06-04T06:37:00Z</dcterms:created>
  <dcterms:modified xsi:type="dcterms:W3CDTF">2023-12-05T08:04:00Z</dcterms:modified>
</cp:coreProperties>
</file>