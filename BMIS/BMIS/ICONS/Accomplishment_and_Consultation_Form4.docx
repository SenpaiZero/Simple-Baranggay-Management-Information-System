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24CB" w14:textId="77777777" w:rsidR="00096CF4" w:rsidRPr="001726BF" w:rsidRDefault="00CB7598" w:rsidP="00096CF4">
      <w:pPr>
        <w:jc w:val="center"/>
        <w:rPr>
          <w:rFonts w:ascii="Verdana" w:hAnsi="Verdana"/>
          <w:b/>
          <w:szCs w:val="24"/>
        </w:rPr>
      </w:pPr>
      <w:r w:rsidRPr="001726BF">
        <w:rPr>
          <w:rFonts w:ascii="Verdana" w:hAnsi="Verdana"/>
          <w:b/>
          <w:szCs w:val="24"/>
        </w:rPr>
        <w:t>ACCOMPLISHMENT AND CONSULTATION FORM</w:t>
      </w:r>
    </w:p>
    <w:p w14:paraId="471B65F3" w14:textId="77777777" w:rsidR="00096CF4" w:rsidRPr="001726BF" w:rsidRDefault="00096CF4" w:rsidP="00096CF4">
      <w:pPr>
        <w:jc w:val="center"/>
        <w:rPr>
          <w:rFonts w:ascii="Verdana" w:hAnsi="Verdana"/>
          <w:b/>
          <w:szCs w:val="24"/>
        </w:rPr>
      </w:pPr>
    </w:p>
    <w:p w14:paraId="0122EBD4" w14:textId="0383A344" w:rsidR="00096CF4" w:rsidRPr="001726BF" w:rsidRDefault="0052736F" w:rsidP="001726BF">
      <w:pPr>
        <w:jc w:val="both"/>
        <w:rPr>
          <w:rFonts w:ascii="Verdana" w:hAnsi="Verdana"/>
          <w:b/>
          <w:sz w:val="20"/>
          <w:szCs w:val="24"/>
        </w:rPr>
      </w:pPr>
      <w:r w:rsidRPr="001726BF">
        <w:rPr>
          <w:rFonts w:ascii="Verdana" w:hAnsi="Verdana"/>
          <w:sz w:val="20"/>
          <w:szCs w:val="24"/>
        </w:rPr>
        <w:t xml:space="preserve">INSTRUCTION: </w:t>
      </w:r>
      <w:r w:rsidR="00096CF4" w:rsidRPr="001726BF">
        <w:rPr>
          <w:rFonts w:ascii="Verdana" w:hAnsi="Verdana"/>
          <w:sz w:val="20"/>
          <w:szCs w:val="24"/>
        </w:rPr>
        <w:t>List all the activities</w:t>
      </w:r>
      <w:r w:rsidRPr="001726BF">
        <w:rPr>
          <w:rFonts w:ascii="Verdana" w:hAnsi="Verdana"/>
          <w:sz w:val="20"/>
          <w:szCs w:val="24"/>
        </w:rPr>
        <w:t xml:space="preserve">, </w:t>
      </w:r>
      <w:r w:rsidR="00096CF4" w:rsidRPr="001726BF">
        <w:rPr>
          <w:rFonts w:ascii="Verdana" w:hAnsi="Verdana"/>
          <w:sz w:val="20"/>
          <w:szCs w:val="24"/>
        </w:rPr>
        <w:t>improvements</w:t>
      </w:r>
      <w:r w:rsidRPr="001726BF">
        <w:rPr>
          <w:rFonts w:ascii="Verdana" w:hAnsi="Verdana"/>
          <w:sz w:val="20"/>
          <w:szCs w:val="24"/>
        </w:rPr>
        <w:t xml:space="preserve"> or accomplishments </w:t>
      </w:r>
      <w:r w:rsidR="00096CF4" w:rsidRPr="001726BF">
        <w:rPr>
          <w:rFonts w:ascii="Verdana" w:hAnsi="Verdana"/>
          <w:sz w:val="20"/>
          <w:szCs w:val="24"/>
        </w:rPr>
        <w:t xml:space="preserve">that has been made in your </w:t>
      </w:r>
      <w:r w:rsidR="009308F7">
        <w:rPr>
          <w:rFonts w:ascii="Verdana" w:hAnsi="Verdana"/>
          <w:sz w:val="20"/>
          <w:szCs w:val="24"/>
        </w:rPr>
        <w:t>Capstone Project</w:t>
      </w:r>
      <w:r w:rsidR="00096CF4" w:rsidRPr="001726BF">
        <w:rPr>
          <w:rFonts w:ascii="Verdana" w:hAnsi="Verdana"/>
          <w:sz w:val="20"/>
          <w:szCs w:val="24"/>
        </w:rPr>
        <w:t xml:space="preserve"> Documentation and System/Prototype. This form may be reproduced as you go along with your </w:t>
      </w:r>
      <w:r w:rsidR="009308F7">
        <w:rPr>
          <w:rFonts w:ascii="Verdana" w:hAnsi="Verdana"/>
          <w:sz w:val="20"/>
          <w:szCs w:val="24"/>
        </w:rPr>
        <w:t>Capstone Project</w:t>
      </w:r>
      <w:r w:rsidR="00096CF4" w:rsidRPr="001726BF">
        <w:rPr>
          <w:rFonts w:ascii="Verdana" w:hAnsi="Verdana"/>
          <w:sz w:val="20"/>
          <w:szCs w:val="24"/>
        </w:rPr>
        <w:t xml:space="preserve">. This form should be submitted to your </w:t>
      </w:r>
      <w:r w:rsidR="009308F7">
        <w:rPr>
          <w:rFonts w:ascii="Verdana" w:hAnsi="Verdana"/>
          <w:sz w:val="20"/>
          <w:szCs w:val="24"/>
        </w:rPr>
        <w:t>Capstone Project</w:t>
      </w:r>
      <w:r w:rsidR="00096CF4" w:rsidRPr="001726BF">
        <w:rPr>
          <w:rFonts w:ascii="Verdana" w:hAnsi="Verdana"/>
          <w:sz w:val="20"/>
          <w:szCs w:val="24"/>
        </w:rPr>
        <w:t xml:space="preserve"> Adviser every week</w:t>
      </w:r>
      <w:r w:rsidR="00770744" w:rsidRPr="001726BF">
        <w:rPr>
          <w:rFonts w:ascii="Verdana" w:hAnsi="Verdana"/>
          <w:sz w:val="20"/>
          <w:szCs w:val="24"/>
        </w:rPr>
        <w:t xml:space="preserve">. </w:t>
      </w:r>
    </w:p>
    <w:p w14:paraId="33BDE19C" w14:textId="77777777" w:rsidR="00CB7598" w:rsidRPr="001726BF" w:rsidRDefault="00CB7598" w:rsidP="00096CF4">
      <w:pPr>
        <w:rPr>
          <w:rFonts w:ascii="Verdana" w:hAnsi="Verdana"/>
          <w:szCs w:val="24"/>
        </w:rPr>
      </w:pPr>
    </w:p>
    <w:p w14:paraId="1684DCFE" w14:textId="724147B9" w:rsidR="00096CF4" w:rsidRPr="001726BF" w:rsidRDefault="009308F7" w:rsidP="00096CF4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Capstone Project</w:t>
      </w:r>
      <w:r w:rsidR="00CB7598" w:rsidRPr="001726BF">
        <w:rPr>
          <w:rFonts w:ascii="Verdana" w:hAnsi="Verdana"/>
          <w:sz w:val="20"/>
        </w:rPr>
        <w:t xml:space="preserve"> Title:</w:t>
      </w:r>
      <w:r w:rsidR="00C67858" w:rsidRPr="00C67858">
        <w:t xml:space="preserve"> </w:t>
      </w:r>
      <w:r w:rsidR="00C67858" w:rsidRPr="00C67858">
        <w:rPr>
          <w:rFonts w:ascii="Verdana" w:hAnsi="Verdana"/>
          <w:sz w:val="20"/>
        </w:rPr>
        <w:t>A DESKTOP-BASED BARANGAY RESIDENT INFORMATION SYSTEM FOR BIGO BARANGAY HALL</w:t>
      </w:r>
    </w:p>
    <w:p w14:paraId="021EA78C" w14:textId="77777777" w:rsidR="00CB7598" w:rsidRPr="001726BF" w:rsidRDefault="00CB7598" w:rsidP="00096CF4">
      <w:pPr>
        <w:rPr>
          <w:rFonts w:ascii="Verdana" w:hAnsi="Verdana"/>
          <w:sz w:val="20"/>
        </w:rPr>
      </w:pPr>
      <w:r w:rsidRPr="001726BF">
        <w:rPr>
          <w:rFonts w:ascii="Verdana" w:hAnsi="Verdana"/>
          <w:sz w:val="20"/>
        </w:rPr>
        <w:t>Week Number</w:t>
      </w:r>
      <w:r w:rsidR="00096CF4" w:rsidRPr="001726BF">
        <w:rPr>
          <w:rFonts w:ascii="Verdana" w:hAnsi="Verdana"/>
          <w:sz w:val="20"/>
        </w:rPr>
        <w:t>: _________</w:t>
      </w:r>
    </w:p>
    <w:tbl>
      <w:tblPr>
        <w:tblpPr w:leftFromText="180" w:rightFromText="180" w:vertAnchor="text" w:horzAnchor="margin" w:tblpY="164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82"/>
      </w:tblGrid>
      <w:tr w:rsidR="00096CF4" w:rsidRPr="001726BF" w14:paraId="7D72A6C4" w14:textId="77777777" w:rsidTr="005E78D1">
        <w:trPr>
          <w:trHeight w:val="638"/>
        </w:trPr>
        <w:tc>
          <w:tcPr>
            <w:tcW w:w="4673" w:type="dxa"/>
            <w:shd w:val="clear" w:color="auto" w:fill="767171" w:themeFill="background2" w:themeFillShade="80"/>
            <w:vAlign w:val="center"/>
          </w:tcPr>
          <w:p w14:paraId="6D0E6895" w14:textId="77777777" w:rsidR="00CB7598" w:rsidRPr="00C90323" w:rsidRDefault="00CB7598" w:rsidP="005027E0">
            <w:pPr>
              <w:jc w:val="center"/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</w:pPr>
            <w:r w:rsidRPr="00C90323"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  <w:t xml:space="preserve">ACTIVITY/ </w:t>
            </w:r>
          </w:p>
          <w:p w14:paraId="5CCEFF99" w14:textId="77777777" w:rsidR="00096CF4" w:rsidRPr="00C90323" w:rsidRDefault="00096CF4" w:rsidP="005027E0">
            <w:pPr>
              <w:jc w:val="center"/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</w:pPr>
            <w:r w:rsidRPr="00C90323"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  <w:t>ACCOMPLISHMENT</w:t>
            </w:r>
          </w:p>
        </w:tc>
        <w:tc>
          <w:tcPr>
            <w:tcW w:w="4682" w:type="dxa"/>
            <w:shd w:val="clear" w:color="auto" w:fill="767171" w:themeFill="background2" w:themeFillShade="80"/>
            <w:vAlign w:val="center"/>
          </w:tcPr>
          <w:p w14:paraId="0C307344" w14:textId="77777777" w:rsidR="00096CF4" w:rsidRPr="00C90323" w:rsidRDefault="00096CF4" w:rsidP="005027E0">
            <w:pPr>
              <w:jc w:val="center"/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</w:pPr>
            <w:r w:rsidRPr="00C90323"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  <w:t xml:space="preserve">REMARKS/ COMMENTS/ SUGGESTIONS/ </w:t>
            </w:r>
          </w:p>
          <w:p w14:paraId="39C2B3A5" w14:textId="77777777" w:rsidR="00096CF4" w:rsidRPr="00C90323" w:rsidRDefault="00096CF4" w:rsidP="005027E0">
            <w:pPr>
              <w:jc w:val="center"/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</w:pPr>
            <w:r w:rsidRPr="00C90323"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  <w:t>DELIVERABLES and DUE DATE</w:t>
            </w:r>
          </w:p>
        </w:tc>
      </w:tr>
      <w:tr w:rsidR="00096CF4" w:rsidRPr="001726BF" w14:paraId="54E661B0" w14:textId="77777777" w:rsidTr="005E78D1">
        <w:trPr>
          <w:trHeight w:val="6716"/>
        </w:trPr>
        <w:tc>
          <w:tcPr>
            <w:tcW w:w="4673" w:type="dxa"/>
            <w:shd w:val="clear" w:color="auto" w:fill="auto"/>
          </w:tcPr>
          <w:p w14:paraId="3274A7A3" w14:textId="77777777" w:rsidR="00096CF4" w:rsidRPr="001726BF" w:rsidRDefault="00096CF4" w:rsidP="005027E0">
            <w:pPr>
              <w:rPr>
                <w:rFonts w:ascii="Verdana" w:hAnsi="Verdana"/>
                <w:sz w:val="20"/>
              </w:rPr>
            </w:pPr>
          </w:p>
        </w:tc>
        <w:tc>
          <w:tcPr>
            <w:tcW w:w="4682" w:type="dxa"/>
            <w:shd w:val="clear" w:color="auto" w:fill="auto"/>
          </w:tcPr>
          <w:p w14:paraId="404FEA90" w14:textId="77777777" w:rsidR="00096CF4" w:rsidRPr="001726BF" w:rsidRDefault="00096CF4" w:rsidP="005027E0">
            <w:pPr>
              <w:jc w:val="both"/>
              <w:rPr>
                <w:rFonts w:ascii="Verdana" w:hAnsi="Verdana"/>
                <w:szCs w:val="24"/>
              </w:rPr>
            </w:pPr>
          </w:p>
        </w:tc>
      </w:tr>
      <w:tr w:rsidR="005027E0" w:rsidRPr="001726BF" w14:paraId="3D7ADC0A" w14:textId="7659C8BC" w:rsidTr="005E78D1">
        <w:trPr>
          <w:trHeight w:val="1103"/>
        </w:trPr>
        <w:tc>
          <w:tcPr>
            <w:tcW w:w="4673" w:type="dxa"/>
            <w:shd w:val="clear" w:color="auto" w:fill="auto"/>
          </w:tcPr>
          <w:p w14:paraId="253E92CD" w14:textId="7EFD381E" w:rsidR="005027E0" w:rsidRPr="00C90323" w:rsidRDefault="005027E0" w:rsidP="005027E0">
            <w:pPr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C90323">
              <w:rPr>
                <w:rFonts w:ascii="Verdana" w:hAnsi="Verdana"/>
                <w:b/>
                <w:bCs/>
                <w:sz w:val="19"/>
                <w:szCs w:val="19"/>
              </w:rPr>
              <w:t>Prepared by:</w:t>
            </w:r>
          </w:p>
          <w:p w14:paraId="535ED035" w14:textId="77777777" w:rsidR="005027E0" w:rsidRPr="00C90323" w:rsidRDefault="005027E0" w:rsidP="005027E0">
            <w:pPr>
              <w:rPr>
                <w:rFonts w:ascii="Verdana" w:hAnsi="Verdana"/>
                <w:sz w:val="19"/>
                <w:szCs w:val="19"/>
              </w:rPr>
            </w:pPr>
          </w:p>
          <w:p w14:paraId="7596B062" w14:textId="77777777" w:rsidR="00C67858" w:rsidRDefault="00C67858" w:rsidP="00C67858">
            <w:r>
              <w:t>Jayvee D. Camacho</w:t>
            </w:r>
          </w:p>
          <w:p w14:paraId="30F99398" w14:textId="4A22A6A2" w:rsidR="00C67858" w:rsidRDefault="00C67858" w:rsidP="00C67858"/>
          <w:p w14:paraId="68B33165" w14:textId="1E710A9D" w:rsidR="005027E0" w:rsidRPr="00C67858" w:rsidRDefault="00C67858" w:rsidP="00C67858">
            <w:r>
              <w:t>Kent Norman M. Suizo</w:t>
            </w:r>
          </w:p>
        </w:tc>
        <w:tc>
          <w:tcPr>
            <w:tcW w:w="4682" w:type="dxa"/>
            <w:shd w:val="clear" w:color="auto" w:fill="auto"/>
          </w:tcPr>
          <w:p w14:paraId="780AA693" w14:textId="77777777" w:rsidR="005027E0" w:rsidRDefault="005027E0" w:rsidP="005027E0">
            <w:pPr>
              <w:rPr>
                <w:rFonts w:ascii="Verdana" w:hAnsi="Verdana"/>
                <w:sz w:val="19"/>
                <w:szCs w:val="19"/>
              </w:rPr>
            </w:pPr>
          </w:p>
          <w:p w14:paraId="1E7EE7C1" w14:textId="139052AA" w:rsidR="005027E0" w:rsidRDefault="00C67858" w:rsidP="005027E0">
            <w:pPr>
              <w:rPr>
                <w:rFonts w:ascii="Verdana" w:hAnsi="Verdana"/>
                <w:sz w:val="19"/>
                <w:szCs w:val="19"/>
              </w:rPr>
            </w:pPr>
            <w:r>
              <w:t>Josiah Daniel S. Manalo</w:t>
            </w:r>
          </w:p>
          <w:p w14:paraId="6D76C5BC" w14:textId="1C734A98" w:rsidR="005027E0" w:rsidRPr="00C90323" w:rsidRDefault="005027E0" w:rsidP="005027E0">
            <w:pPr>
              <w:rPr>
                <w:rFonts w:ascii="Verdana" w:hAnsi="Verdana"/>
                <w:sz w:val="19"/>
                <w:szCs w:val="19"/>
              </w:rPr>
            </w:pPr>
          </w:p>
        </w:tc>
      </w:tr>
      <w:tr w:rsidR="0052736F" w:rsidRPr="001726BF" w14:paraId="5805625B" w14:textId="77777777" w:rsidTr="005E78D1">
        <w:trPr>
          <w:trHeight w:val="1503"/>
        </w:trPr>
        <w:tc>
          <w:tcPr>
            <w:tcW w:w="4673" w:type="dxa"/>
            <w:shd w:val="clear" w:color="auto" w:fill="auto"/>
          </w:tcPr>
          <w:p w14:paraId="2D583823" w14:textId="77777777" w:rsidR="0052736F" w:rsidRPr="00C90323" w:rsidRDefault="0052736F" w:rsidP="005027E0">
            <w:pPr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C90323">
              <w:rPr>
                <w:rFonts w:ascii="Verdana" w:hAnsi="Verdana"/>
                <w:b/>
                <w:bCs/>
                <w:sz w:val="19"/>
                <w:szCs w:val="19"/>
              </w:rPr>
              <w:t>Checked by:</w:t>
            </w:r>
          </w:p>
          <w:p w14:paraId="2C6E5BA7" w14:textId="77777777" w:rsidR="0052736F" w:rsidRPr="00C90323" w:rsidRDefault="0052736F" w:rsidP="005027E0">
            <w:pPr>
              <w:rPr>
                <w:rFonts w:ascii="Verdana" w:hAnsi="Verdana"/>
                <w:sz w:val="19"/>
                <w:szCs w:val="19"/>
              </w:rPr>
            </w:pPr>
          </w:p>
          <w:p w14:paraId="20BECD58" w14:textId="77777777" w:rsidR="0052736F" w:rsidRPr="00C90323" w:rsidRDefault="0052736F" w:rsidP="005027E0">
            <w:pPr>
              <w:rPr>
                <w:rFonts w:ascii="Verdana" w:hAnsi="Verdana"/>
                <w:sz w:val="19"/>
                <w:szCs w:val="19"/>
              </w:rPr>
            </w:pPr>
          </w:p>
          <w:p w14:paraId="52D85ADF" w14:textId="0673FB15" w:rsidR="0052736F" w:rsidRPr="00C90323" w:rsidRDefault="00C67858" w:rsidP="005027E0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szCs w:val="24"/>
              </w:rPr>
              <w:t>Steven Mario P. Yan</w:t>
            </w:r>
          </w:p>
          <w:p w14:paraId="5122F5CD" w14:textId="56F23CE9" w:rsidR="0052736F" w:rsidRPr="00C90323" w:rsidRDefault="009308F7" w:rsidP="005027E0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Capstone Project</w:t>
            </w:r>
            <w:r w:rsidR="0052736F" w:rsidRPr="00C90323">
              <w:rPr>
                <w:rFonts w:ascii="Verdana" w:hAnsi="Verdana"/>
                <w:sz w:val="19"/>
                <w:szCs w:val="19"/>
              </w:rPr>
              <w:t xml:space="preserve"> Adviser</w:t>
            </w:r>
          </w:p>
          <w:p w14:paraId="453C9CAD" w14:textId="4E2CDC8D" w:rsidR="0052736F" w:rsidRPr="00C90323" w:rsidRDefault="0052736F" w:rsidP="005027E0">
            <w:pPr>
              <w:rPr>
                <w:rFonts w:ascii="Verdana" w:hAnsi="Verdana"/>
                <w:sz w:val="19"/>
                <w:szCs w:val="19"/>
              </w:rPr>
            </w:pPr>
            <w:r w:rsidRPr="00C90323">
              <w:rPr>
                <w:rFonts w:ascii="Verdana" w:hAnsi="Verdana"/>
                <w:sz w:val="19"/>
                <w:szCs w:val="19"/>
              </w:rPr>
              <w:t>Date Signed:</w:t>
            </w:r>
          </w:p>
        </w:tc>
        <w:tc>
          <w:tcPr>
            <w:tcW w:w="4682" w:type="dxa"/>
            <w:shd w:val="clear" w:color="auto" w:fill="auto"/>
          </w:tcPr>
          <w:p w14:paraId="41538592" w14:textId="77777777" w:rsidR="0052736F" w:rsidRPr="00C90323" w:rsidRDefault="0052736F" w:rsidP="005027E0">
            <w:pPr>
              <w:rPr>
                <w:rFonts w:ascii="Verdana" w:hAnsi="Verdana"/>
                <w:b/>
                <w:sz w:val="19"/>
                <w:szCs w:val="19"/>
              </w:rPr>
            </w:pPr>
            <w:r w:rsidRPr="00C90323">
              <w:rPr>
                <w:rFonts w:ascii="Verdana" w:hAnsi="Verdana"/>
                <w:b/>
                <w:sz w:val="19"/>
                <w:szCs w:val="19"/>
              </w:rPr>
              <w:t>Noted by:</w:t>
            </w:r>
          </w:p>
          <w:p w14:paraId="3C37FB05" w14:textId="77777777" w:rsidR="0052736F" w:rsidRPr="00C90323" w:rsidRDefault="0052736F" w:rsidP="005027E0">
            <w:pPr>
              <w:rPr>
                <w:rFonts w:ascii="Verdana" w:hAnsi="Verdana"/>
                <w:b/>
                <w:sz w:val="19"/>
                <w:szCs w:val="19"/>
              </w:rPr>
            </w:pPr>
          </w:p>
          <w:p w14:paraId="4AA5C582" w14:textId="77777777" w:rsidR="0052736F" w:rsidRPr="00C90323" w:rsidRDefault="0052736F" w:rsidP="005027E0">
            <w:pPr>
              <w:rPr>
                <w:rFonts w:ascii="Verdana" w:hAnsi="Verdana"/>
                <w:b/>
                <w:sz w:val="19"/>
                <w:szCs w:val="19"/>
              </w:rPr>
            </w:pPr>
          </w:p>
          <w:p w14:paraId="5496EC22" w14:textId="679E0780" w:rsidR="0052736F" w:rsidRPr="00C90323" w:rsidRDefault="00C67858" w:rsidP="005027E0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szCs w:val="24"/>
              </w:rPr>
              <w:t>Steven Mario P. Yan</w:t>
            </w:r>
          </w:p>
          <w:p w14:paraId="3CEDC15F" w14:textId="4D9D8EDD" w:rsidR="0052736F" w:rsidRPr="00C90323" w:rsidRDefault="009308F7" w:rsidP="005027E0">
            <w:pPr>
              <w:rPr>
                <w:rFonts w:ascii="Verdana" w:hAnsi="Verdana"/>
                <w:b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Capstone Project</w:t>
            </w:r>
            <w:r w:rsidR="003A4D7D" w:rsidRPr="00C90323">
              <w:rPr>
                <w:rFonts w:ascii="Verdana" w:hAnsi="Verdana"/>
                <w:sz w:val="19"/>
                <w:szCs w:val="19"/>
              </w:rPr>
              <w:t xml:space="preserve"> </w:t>
            </w:r>
            <w:r w:rsidR="0052736F" w:rsidRPr="00C90323">
              <w:rPr>
                <w:rFonts w:ascii="Verdana" w:hAnsi="Verdana"/>
                <w:sz w:val="19"/>
                <w:szCs w:val="19"/>
              </w:rPr>
              <w:t>Coordinator</w:t>
            </w:r>
          </w:p>
          <w:p w14:paraId="08203E5E" w14:textId="4CDD0E68" w:rsidR="0052736F" w:rsidRPr="00C90323" w:rsidRDefault="0052736F" w:rsidP="005027E0">
            <w:pPr>
              <w:rPr>
                <w:rFonts w:ascii="Verdana" w:hAnsi="Verdana"/>
                <w:sz w:val="19"/>
                <w:szCs w:val="19"/>
              </w:rPr>
            </w:pPr>
            <w:r w:rsidRPr="00C90323">
              <w:rPr>
                <w:rFonts w:ascii="Verdana" w:hAnsi="Verdana"/>
                <w:sz w:val="19"/>
                <w:szCs w:val="19"/>
              </w:rPr>
              <w:t xml:space="preserve">Date Signed: </w:t>
            </w:r>
          </w:p>
        </w:tc>
      </w:tr>
    </w:tbl>
    <w:p w14:paraId="619B1E77" w14:textId="77777777" w:rsidR="00B52F2A" w:rsidRPr="009308F7" w:rsidRDefault="00B52F2A" w:rsidP="00770744">
      <w:pPr>
        <w:rPr>
          <w:rFonts w:ascii="Verdana" w:hAnsi="Verdana"/>
          <w:sz w:val="4"/>
          <w:szCs w:val="4"/>
        </w:rPr>
      </w:pPr>
    </w:p>
    <w:sectPr w:rsidR="00B52F2A" w:rsidRPr="009308F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D00C7" w14:textId="77777777" w:rsidR="005A1A9B" w:rsidRDefault="005A1A9B" w:rsidP="00AE1D15">
      <w:r>
        <w:separator/>
      </w:r>
    </w:p>
  </w:endnote>
  <w:endnote w:type="continuationSeparator" w:id="0">
    <w:p w14:paraId="73B824EA" w14:textId="77777777" w:rsidR="005A1A9B" w:rsidRDefault="005A1A9B" w:rsidP="00AE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C369" w14:textId="1EB7639E" w:rsidR="00AE1D15" w:rsidRDefault="00AE1D15" w:rsidP="00AE1D15">
    <w:pPr>
      <w:pStyle w:val="Footer"/>
      <w:jc w:val="center"/>
      <w:rPr>
        <w:sz w:val="15"/>
        <w:szCs w:val="15"/>
      </w:rPr>
    </w:pPr>
    <w:r w:rsidRPr="00FC2A55">
      <w:rPr>
        <w:sz w:val="16"/>
      </w:rPr>
      <w:t>.</w:t>
    </w:r>
  </w:p>
  <w:p w14:paraId="01075D1A" w14:textId="77777777" w:rsidR="00AE1D15" w:rsidRPr="00A41754" w:rsidRDefault="00AE1D15" w:rsidP="00AE1D15">
    <w:pPr>
      <w:pStyle w:val="Footer"/>
      <w:jc w:val="center"/>
      <w:rPr>
        <w:color w:val="3333FF"/>
        <w:szCs w:val="16"/>
      </w:rPr>
    </w:pPr>
    <w:r w:rsidRPr="00A41754">
      <w:rPr>
        <w:color w:val="3333FF"/>
        <w:szCs w:val="16"/>
      </w:rPr>
      <w:t>▪ ▪ ▪</w:t>
    </w:r>
  </w:p>
  <w:p w14:paraId="2181BCEC" w14:textId="2E227623" w:rsidR="00AE1D15" w:rsidRPr="00AE1D15" w:rsidRDefault="00AE1D15" w:rsidP="00AE1D15">
    <w:pPr>
      <w:pStyle w:val="Footer"/>
      <w:tabs>
        <w:tab w:val="clear" w:pos="9360"/>
      </w:tabs>
      <w:jc w:val="center"/>
      <w:rPr>
        <w:rFonts w:asciiTheme="minorHAnsi" w:hAnsiTheme="minorHAnsi"/>
        <w:b/>
        <w:bCs/>
        <w:noProof/>
        <w:sz w:val="16"/>
        <w:szCs w:val="16"/>
      </w:rPr>
    </w:pPr>
    <w:r>
      <w:rPr>
        <w:rFonts w:asciiTheme="minorHAnsi" w:hAnsiTheme="minorHAnsi"/>
        <w:b/>
        <w:bCs/>
        <w:noProof/>
        <w:sz w:val="16"/>
        <w:szCs w:val="16"/>
      </w:rPr>
      <w:t>ACCOMPLISHMENT AND CONSULTATION FORM |</w:t>
    </w:r>
    <w:r w:rsidRPr="00C33F56">
      <w:rPr>
        <w:rFonts w:asciiTheme="minorHAnsi" w:hAnsiTheme="minorHAnsi"/>
        <w:sz w:val="16"/>
        <w:szCs w:val="16"/>
      </w:rPr>
      <w:t xml:space="preserve"> PAGE</w:t>
    </w:r>
    <w:r w:rsidRPr="00C33F56">
      <w:rPr>
        <w:rFonts w:asciiTheme="minorHAnsi" w:hAnsiTheme="minorHAnsi"/>
        <w:color w:val="3333FF"/>
        <w:sz w:val="16"/>
        <w:szCs w:val="16"/>
      </w:rPr>
      <w:t xml:space="preserve"> </w:t>
    </w:r>
    <w:sdt>
      <w:sdtPr>
        <w:rPr>
          <w:rFonts w:asciiTheme="minorHAnsi" w:hAnsiTheme="minorHAnsi"/>
          <w:b/>
          <w:bCs/>
          <w:noProof/>
          <w:sz w:val="16"/>
          <w:szCs w:val="16"/>
        </w:rPr>
        <w:id w:val="1388831790"/>
        <w:docPartObj>
          <w:docPartGallery w:val="Page Numbers (Bottom of Page)"/>
          <w:docPartUnique/>
        </w:docPartObj>
      </w:sdtPr>
      <w:sdtContent>
        <w:r>
          <w:rPr>
            <w:rFonts w:asciiTheme="minorHAnsi" w:hAnsiTheme="minorHAnsi"/>
            <w:b/>
            <w:bCs/>
            <w:noProof/>
            <w:sz w:val="16"/>
            <w:szCs w:val="16"/>
          </w:rPr>
          <w:fldChar w:fldCharType="begin"/>
        </w:r>
        <w:r>
          <w:rPr>
            <w:rFonts w:asciiTheme="minorHAnsi" w:hAnsiTheme="minorHAnsi"/>
            <w:b/>
            <w:bCs/>
            <w:noProof/>
            <w:sz w:val="16"/>
            <w:szCs w:val="16"/>
          </w:rPr>
          <w:instrText xml:space="preserve"> Page </w:instrText>
        </w:r>
        <w:r>
          <w:rPr>
            <w:rFonts w:asciiTheme="minorHAnsi" w:hAnsiTheme="minorHAnsi"/>
            <w:b/>
            <w:bCs/>
            <w:noProof/>
            <w:sz w:val="16"/>
            <w:szCs w:val="16"/>
          </w:rPr>
          <w:fldChar w:fldCharType="separate"/>
        </w:r>
        <w:r>
          <w:rPr>
            <w:b/>
            <w:bCs/>
            <w:noProof/>
            <w:sz w:val="16"/>
            <w:szCs w:val="16"/>
          </w:rPr>
          <w:t>1</w:t>
        </w:r>
        <w:r>
          <w:rPr>
            <w:rFonts w:asciiTheme="minorHAnsi" w:hAnsiTheme="minorHAnsi"/>
            <w:b/>
            <w:bCs/>
            <w:noProof/>
            <w:sz w:val="16"/>
            <w:szCs w:val="16"/>
          </w:rPr>
          <w:fldChar w:fldCharType="end"/>
        </w:r>
        <w:r>
          <w:rPr>
            <w:rFonts w:asciiTheme="minorHAnsi" w:hAnsiTheme="minorHAnsi"/>
            <w:b/>
            <w:bCs/>
            <w:noProof/>
            <w:sz w:val="16"/>
            <w:szCs w:val="16"/>
          </w:rPr>
          <w:t xml:space="preserve"> OF </w:t>
        </w:r>
        <w:r>
          <w:rPr>
            <w:rFonts w:asciiTheme="minorHAnsi" w:hAnsiTheme="minorHAnsi"/>
            <w:b/>
            <w:bCs/>
            <w:noProof/>
            <w:sz w:val="16"/>
            <w:szCs w:val="16"/>
          </w:rPr>
          <w:fldChar w:fldCharType="begin"/>
        </w:r>
        <w:r>
          <w:rPr>
            <w:rFonts w:asciiTheme="minorHAnsi" w:hAnsiTheme="minorHAnsi"/>
            <w:b/>
            <w:bCs/>
            <w:noProof/>
            <w:sz w:val="16"/>
            <w:szCs w:val="16"/>
          </w:rPr>
          <w:instrText xml:space="preserve"> NumPages </w:instrText>
        </w:r>
        <w:r>
          <w:rPr>
            <w:rFonts w:asciiTheme="minorHAnsi" w:hAnsiTheme="minorHAnsi"/>
            <w:b/>
            <w:bCs/>
            <w:noProof/>
            <w:sz w:val="16"/>
            <w:szCs w:val="16"/>
          </w:rPr>
          <w:fldChar w:fldCharType="separate"/>
        </w:r>
        <w:r>
          <w:rPr>
            <w:b/>
            <w:bCs/>
            <w:noProof/>
            <w:sz w:val="16"/>
            <w:szCs w:val="16"/>
          </w:rPr>
          <w:t>3</w:t>
        </w:r>
        <w:r>
          <w:rPr>
            <w:rFonts w:asciiTheme="minorHAnsi" w:hAnsiTheme="minorHAnsi"/>
            <w:b/>
            <w:bCs/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ADEED" w14:textId="77777777" w:rsidR="005A1A9B" w:rsidRDefault="005A1A9B" w:rsidP="00AE1D15">
      <w:r>
        <w:separator/>
      </w:r>
    </w:p>
  </w:footnote>
  <w:footnote w:type="continuationSeparator" w:id="0">
    <w:p w14:paraId="759F5616" w14:textId="77777777" w:rsidR="005A1A9B" w:rsidRDefault="005A1A9B" w:rsidP="00AE1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BF"/>
    <w:rsid w:val="00095170"/>
    <w:rsid w:val="00096CF4"/>
    <w:rsid w:val="00117881"/>
    <w:rsid w:val="001672A3"/>
    <w:rsid w:val="001726BF"/>
    <w:rsid w:val="001A50E5"/>
    <w:rsid w:val="00337A9C"/>
    <w:rsid w:val="003A4D7D"/>
    <w:rsid w:val="004013C1"/>
    <w:rsid w:val="004342F6"/>
    <w:rsid w:val="004755B5"/>
    <w:rsid w:val="005027E0"/>
    <w:rsid w:val="0052736F"/>
    <w:rsid w:val="005A1A9B"/>
    <w:rsid w:val="005E78D1"/>
    <w:rsid w:val="00687CC2"/>
    <w:rsid w:val="00770744"/>
    <w:rsid w:val="008A3161"/>
    <w:rsid w:val="009308F7"/>
    <w:rsid w:val="009B79DD"/>
    <w:rsid w:val="00AE1D15"/>
    <w:rsid w:val="00B52F2A"/>
    <w:rsid w:val="00BF3F38"/>
    <w:rsid w:val="00C67858"/>
    <w:rsid w:val="00C90323"/>
    <w:rsid w:val="00C966C6"/>
    <w:rsid w:val="00CA08C6"/>
    <w:rsid w:val="00CB7598"/>
    <w:rsid w:val="00CF3536"/>
    <w:rsid w:val="00CF7A9F"/>
    <w:rsid w:val="00DB3DE4"/>
    <w:rsid w:val="00EA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1C6C"/>
  <w15:chartTrackingRefBased/>
  <w15:docId w15:val="{ADE92BB3-4EC6-4EB4-9D1A-6C191FFB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C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D15"/>
    <w:rPr>
      <w:rFonts w:ascii="Times New Roman" w:eastAsia="Times New Roman" w:hAnsi="Times New Roman" w:cs="Times New Roman"/>
      <w:sz w:val="24"/>
      <w:szCs w:val="20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AE1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D15"/>
    <w:rPr>
      <w:rFonts w:ascii="Times New Roman" w:eastAsia="Times New Roman" w:hAnsi="Times New Roman" w:cs="Times New Roman"/>
      <w:sz w:val="24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lce\Downloads\THESIS%20AND%20CAPSTONE%20PROJECT%20GUIDELINES\THESIS%20GUIDELINES_OLD\THESIS%20FORMS%20AND%20TEMPLATES\Phase%201%20Methods%20of%20Research%20Forms%20and%20Templates\Thesis%20Phase%201%20Accomplishment%20and%20Consult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398A8-8E06-4CBC-9C84-7B0D08D2D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 Phase 1 Accomplishment and Consultation Form.dotx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Amor Lumelay</dc:creator>
  <cp:keywords/>
  <dc:description/>
  <cp:lastModifiedBy>Suizo, Kent Norman (Student)</cp:lastModifiedBy>
  <cp:revision>2</cp:revision>
  <cp:lastPrinted>2021-02-08T09:04:00Z</cp:lastPrinted>
  <dcterms:created xsi:type="dcterms:W3CDTF">2023-12-03T22:08:00Z</dcterms:created>
  <dcterms:modified xsi:type="dcterms:W3CDTF">2023-12-03T22:08:00Z</dcterms:modified>
</cp:coreProperties>
</file>